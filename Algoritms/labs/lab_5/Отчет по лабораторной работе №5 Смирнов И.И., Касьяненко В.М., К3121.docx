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B614" w14:textId="77777777" w:rsidR="00796035" w:rsidRDefault="00796035" w:rsidP="00C84AA5">
      <w:pPr>
        <w:jc w:val="center"/>
        <w:rPr>
          <w:rFonts w:cs="Times New Roman"/>
          <w:szCs w:val="28"/>
        </w:rPr>
      </w:pPr>
    </w:p>
    <w:p w14:paraId="2493DC56" w14:textId="4F1DA98F" w:rsidR="00F94A2E" w:rsidRPr="002E73D5" w:rsidRDefault="000410EB" w:rsidP="00C84AA5">
      <w:pPr>
        <w:jc w:val="center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DB410E7" w14:textId="77777777" w:rsidR="00F94A2E" w:rsidRPr="002E73D5" w:rsidRDefault="00F94A2E" w:rsidP="00C84AA5">
      <w:pPr>
        <w:rPr>
          <w:rFonts w:cs="Times New Roman"/>
          <w:bCs/>
          <w:sz w:val="32"/>
          <w:szCs w:val="32"/>
        </w:rPr>
      </w:pPr>
    </w:p>
    <w:p w14:paraId="0E029899" w14:textId="77777777" w:rsidR="00F94A2E" w:rsidRPr="002E73D5" w:rsidRDefault="00F94A2E" w:rsidP="00C84AA5">
      <w:pPr>
        <w:rPr>
          <w:rFonts w:cs="Times New Roman"/>
          <w:bCs/>
          <w:sz w:val="32"/>
          <w:szCs w:val="32"/>
        </w:rPr>
      </w:pPr>
    </w:p>
    <w:p w14:paraId="12A68BF2" w14:textId="77777777" w:rsidR="00F94A2E" w:rsidRPr="002E73D5" w:rsidRDefault="00F94A2E" w:rsidP="00C84AA5">
      <w:pPr>
        <w:rPr>
          <w:rFonts w:cs="Times New Roman"/>
          <w:bCs/>
          <w:sz w:val="32"/>
          <w:szCs w:val="32"/>
        </w:rPr>
      </w:pPr>
    </w:p>
    <w:p w14:paraId="393E7261" w14:textId="3558B157" w:rsidR="00F94A2E" w:rsidRPr="002E73D5" w:rsidRDefault="00F94A2E" w:rsidP="00C84AA5">
      <w:pPr>
        <w:jc w:val="center"/>
        <w:rPr>
          <w:rFonts w:cs="Times New Roman"/>
          <w:bCs/>
          <w:szCs w:val="28"/>
        </w:rPr>
      </w:pPr>
      <w:r w:rsidRPr="002E73D5">
        <w:rPr>
          <w:rFonts w:cs="Times New Roman"/>
          <w:bCs/>
          <w:szCs w:val="28"/>
        </w:rPr>
        <w:t>Факультет инфокоммуникационных технологий</w:t>
      </w:r>
    </w:p>
    <w:p w14:paraId="4BBF479B" w14:textId="042AE9CB" w:rsidR="00F94A2E" w:rsidRPr="002E73D5" w:rsidRDefault="00F94A2E" w:rsidP="00C84AA5">
      <w:pPr>
        <w:rPr>
          <w:rFonts w:cs="Times New Roman"/>
          <w:b/>
          <w:sz w:val="32"/>
          <w:szCs w:val="32"/>
        </w:rPr>
      </w:pPr>
    </w:p>
    <w:p w14:paraId="7D57B41C" w14:textId="3FD55F30" w:rsidR="00F94A2E" w:rsidRPr="002E73D5" w:rsidRDefault="00F94A2E" w:rsidP="00C84AA5">
      <w:pPr>
        <w:rPr>
          <w:rFonts w:cs="Times New Roman"/>
          <w:b/>
          <w:sz w:val="32"/>
          <w:szCs w:val="32"/>
        </w:rPr>
      </w:pPr>
    </w:p>
    <w:p w14:paraId="77B1862F" w14:textId="77777777" w:rsidR="003C3FFB" w:rsidRPr="002E73D5" w:rsidRDefault="003C3FFB" w:rsidP="00C84AA5">
      <w:pPr>
        <w:rPr>
          <w:rFonts w:cs="Times New Roman"/>
          <w:b/>
          <w:sz w:val="32"/>
          <w:szCs w:val="32"/>
        </w:rPr>
      </w:pPr>
    </w:p>
    <w:p w14:paraId="087B6EC4" w14:textId="6CFEE51E" w:rsidR="00F94A2E" w:rsidRPr="00796035" w:rsidRDefault="000410EB" w:rsidP="00C84AA5">
      <w:pPr>
        <w:jc w:val="center"/>
        <w:rPr>
          <w:rFonts w:cs="Times New Roman"/>
          <w:b/>
          <w:sz w:val="32"/>
          <w:szCs w:val="32"/>
          <w:lang w:val="en-US"/>
        </w:rPr>
      </w:pPr>
      <w:r w:rsidRPr="002E73D5">
        <w:rPr>
          <w:rFonts w:cs="Times New Roman"/>
          <w:b/>
          <w:sz w:val="32"/>
          <w:szCs w:val="32"/>
        </w:rPr>
        <w:t xml:space="preserve">Лабораторная работа </w:t>
      </w:r>
      <w:r w:rsidR="00F94A2E" w:rsidRPr="002E73D5">
        <w:rPr>
          <w:rFonts w:cs="Times New Roman"/>
          <w:b/>
          <w:sz w:val="32"/>
          <w:szCs w:val="32"/>
        </w:rPr>
        <w:t>№</w:t>
      </w:r>
      <w:r w:rsidR="00796035">
        <w:rPr>
          <w:rFonts w:cs="Times New Roman"/>
          <w:b/>
          <w:sz w:val="32"/>
          <w:szCs w:val="32"/>
          <w:lang w:val="en-US"/>
        </w:rPr>
        <w:t>5</w:t>
      </w:r>
    </w:p>
    <w:p w14:paraId="284BEFD2" w14:textId="151F8BFB" w:rsidR="00F94A2E" w:rsidRPr="002E73D5" w:rsidRDefault="00F94A2E" w:rsidP="00C84AA5">
      <w:pPr>
        <w:jc w:val="center"/>
        <w:rPr>
          <w:rFonts w:cs="Times New Roman"/>
          <w:b/>
          <w:sz w:val="32"/>
          <w:szCs w:val="32"/>
        </w:rPr>
      </w:pPr>
      <w:r w:rsidRPr="002E73D5">
        <w:rPr>
          <w:rFonts w:cs="Times New Roman"/>
          <w:b/>
          <w:sz w:val="32"/>
          <w:szCs w:val="32"/>
        </w:rPr>
        <w:t>Вариант №1</w:t>
      </w:r>
    </w:p>
    <w:p w14:paraId="0D924C67" w14:textId="7075A7D1" w:rsidR="00F94A2E" w:rsidRPr="002E73D5" w:rsidRDefault="00F94A2E" w:rsidP="00C84AA5">
      <w:pPr>
        <w:rPr>
          <w:rFonts w:cs="Times New Roman"/>
          <w:b/>
          <w:sz w:val="32"/>
          <w:szCs w:val="32"/>
        </w:rPr>
      </w:pPr>
    </w:p>
    <w:p w14:paraId="6CB3E8BF" w14:textId="77777777" w:rsidR="003C3FFB" w:rsidRPr="002E73D5" w:rsidRDefault="003C3FFB" w:rsidP="00C84AA5">
      <w:pPr>
        <w:rPr>
          <w:rFonts w:cs="Times New Roman"/>
          <w:b/>
          <w:sz w:val="32"/>
          <w:szCs w:val="32"/>
        </w:rPr>
      </w:pPr>
    </w:p>
    <w:p w14:paraId="0113B5DB" w14:textId="77777777" w:rsidR="00F94A2E" w:rsidRPr="002E73D5" w:rsidRDefault="00F94A2E" w:rsidP="00C84AA5">
      <w:pPr>
        <w:spacing w:after="200"/>
        <w:rPr>
          <w:rFonts w:cs="Times New Roman"/>
          <w:b/>
          <w:sz w:val="32"/>
          <w:szCs w:val="32"/>
        </w:rPr>
      </w:pPr>
    </w:p>
    <w:p w14:paraId="7569CB61" w14:textId="77777777" w:rsidR="00F94A2E" w:rsidRPr="002E73D5" w:rsidRDefault="000410EB" w:rsidP="00C84AA5">
      <w:pPr>
        <w:jc w:val="right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Выполнил</w:t>
      </w:r>
      <w:r w:rsidR="00F94A2E" w:rsidRPr="002E73D5">
        <w:rPr>
          <w:rFonts w:cs="Times New Roman"/>
          <w:szCs w:val="28"/>
        </w:rPr>
        <w:t>и</w:t>
      </w:r>
      <w:r w:rsidRPr="002E73D5">
        <w:rPr>
          <w:rFonts w:cs="Times New Roman"/>
          <w:szCs w:val="28"/>
        </w:rPr>
        <w:t>:</w:t>
      </w:r>
    </w:p>
    <w:p w14:paraId="2A52E216" w14:textId="0C7B252C" w:rsidR="005815F3" w:rsidRPr="002E73D5" w:rsidRDefault="00F94A2E" w:rsidP="00C84AA5">
      <w:pPr>
        <w:jc w:val="right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 xml:space="preserve">Смирнов </w:t>
      </w:r>
      <w:proofErr w:type="gramStart"/>
      <w:r w:rsidRPr="002E73D5">
        <w:rPr>
          <w:rFonts w:cs="Times New Roman"/>
          <w:szCs w:val="28"/>
        </w:rPr>
        <w:t>И.И.</w:t>
      </w:r>
      <w:proofErr w:type="gramEnd"/>
      <w:r w:rsidRPr="002E73D5">
        <w:rPr>
          <w:rFonts w:cs="Times New Roman"/>
          <w:szCs w:val="28"/>
        </w:rPr>
        <w:br/>
        <w:t>Касьяненко В.М.</w:t>
      </w:r>
    </w:p>
    <w:p w14:paraId="1D4EEC84" w14:textId="77777777" w:rsidR="00F94A2E" w:rsidRPr="002E73D5" w:rsidRDefault="000410EB" w:rsidP="00C84AA5">
      <w:pPr>
        <w:jc w:val="right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Проверил:</w:t>
      </w:r>
      <w:r w:rsidR="00F94A2E" w:rsidRPr="002E73D5">
        <w:rPr>
          <w:rFonts w:cs="Times New Roman"/>
          <w:szCs w:val="28"/>
        </w:rPr>
        <w:t xml:space="preserve"> </w:t>
      </w:r>
    </w:p>
    <w:p w14:paraId="5A618813" w14:textId="2DA13A86" w:rsidR="000410EB" w:rsidRPr="002E73D5" w:rsidRDefault="00F94A2E" w:rsidP="00C84AA5">
      <w:pPr>
        <w:jc w:val="right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 xml:space="preserve">Мусаев </w:t>
      </w:r>
      <w:proofErr w:type="gramStart"/>
      <w:r w:rsidRPr="002E73D5">
        <w:rPr>
          <w:rFonts w:cs="Times New Roman"/>
          <w:szCs w:val="28"/>
        </w:rPr>
        <w:t>А.А.</w:t>
      </w:r>
      <w:proofErr w:type="gramEnd"/>
    </w:p>
    <w:p w14:paraId="71AF377B" w14:textId="77777777" w:rsidR="00F94A2E" w:rsidRPr="002E73D5" w:rsidRDefault="00F94A2E" w:rsidP="00C84AA5">
      <w:pPr>
        <w:rPr>
          <w:rFonts w:cs="Times New Roman"/>
          <w:szCs w:val="28"/>
        </w:rPr>
      </w:pPr>
    </w:p>
    <w:p w14:paraId="42C28D30" w14:textId="6B4DB736" w:rsidR="00F94A2E" w:rsidRDefault="00F94A2E" w:rsidP="00C84AA5">
      <w:pPr>
        <w:rPr>
          <w:rFonts w:cs="Times New Roman"/>
          <w:szCs w:val="28"/>
        </w:rPr>
      </w:pPr>
    </w:p>
    <w:p w14:paraId="1F7A9598" w14:textId="77777777" w:rsidR="00CD44CF" w:rsidRPr="002E73D5" w:rsidRDefault="00CD44CF" w:rsidP="00C84AA5">
      <w:pPr>
        <w:rPr>
          <w:rFonts w:cs="Times New Roman"/>
          <w:szCs w:val="28"/>
        </w:rPr>
      </w:pPr>
    </w:p>
    <w:p w14:paraId="28546691" w14:textId="77777777" w:rsidR="00F94A2E" w:rsidRPr="002E73D5" w:rsidRDefault="00F94A2E" w:rsidP="00C84AA5">
      <w:pPr>
        <w:rPr>
          <w:rFonts w:cs="Times New Roman"/>
          <w:szCs w:val="28"/>
        </w:rPr>
      </w:pPr>
    </w:p>
    <w:p w14:paraId="27638B5E" w14:textId="77777777" w:rsidR="00F94A2E" w:rsidRPr="002E73D5" w:rsidRDefault="00F94A2E" w:rsidP="00C84AA5">
      <w:pPr>
        <w:rPr>
          <w:rFonts w:cs="Times New Roman"/>
          <w:szCs w:val="28"/>
        </w:rPr>
      </w:pPr>
    </w:p>
    <w:p w14:paraId="0068641D" w14:textId="77777777" w:rsidR="003C3FFB" w:rsidRPr="002E73D5" w:rsidRDefault="003C3FFB" w:rsidP="00796035">
      <w:pPr>
        <w:ind w:firstLine="0"/>
        <w:rPr>
          <w:rFonts w:cs="Times New Roman"/>
          <w:szCs w:val="28"/>
        </w:rPr>
      </w:pPr>
    </w:p>
    <w:p w14:paraId="6AAE2527" w14:textId="75623650" w:rsidR="000410EB" w:rsidRPr="002E73D5" w:rsidRDefault="000410EB" w:rsidP="00C84AA5">
      <w:pPr>
        <w:jc w:val="center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Санкт-Петербург</w:t>
      </w:r>
    </w:p>
    <w:p w14:paraId="180C8B62" w14:textId="39335B26" w:rsidR="003C3FFB" w:rsidRPr="002E73D5" w:rsidRDefault="00F94A2E" w:rsidP="003C3FFB">
      <w:pPr>
        <w:jc w:val="center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2022</w:t>
      </w:r>
      <w:r w:rsidR="003C3FFB" w:rsidRPr="002E73D5">
        <w:rPr>
          <w:rFonts w:cs="Times New Roman"/>
          <w:szCs w:val="28"/>
        </w:rPr>
        <w:t xml:space="preserve"> </w:t>
      </w:r>
      <w:r w:rsidR="003C3FFB" w:rsidRPr="002E73D5">
        <w:rPr>
          <w:rFonts w:cs="Times New Roman"/>
          <w:szCs w:val="28"/>
        </w:rPr>
        <w:br w:type="page"/>
      </w:r>
    </w:p>
    <w:p w14:paraId="7452BD6E" w14:textId="023C915B" w:rsidR="00405AEE" w:rsidRPr="002E73D5" w:rsidRDefault="00C84AA5" w:rsidP="003C3FFB">
      <w:pPr>
        <w:spacing w:after="200" w:line="276" w:lineRule="auto"/>
        <w:jc w:val="center"/>
        <w:rPr>
          <w:rFonts w:cs="Times New Roman"/>
          <w:b/>
          <w:bCs/>
          <w:szCs w:val="28"/>
        </w:rPr>
      </w:pPr>
      <w:r w:rsidRPr="002E73D5">
        <w:rPr>
          <w:rFonts w:cs="Times New Roman"/>
          <w:b/>
          <w:bCs/>
          <w:szCs w:val="28"/>
        </w:rPr>
        <w:lastRenderedPageBreak/>
        <w:t>СОДЕРЖАНИЕ</w:t>
      </w:r>
    </w:p>
    <w:p w14:paraId="783B29D3" w14:textId="10C0794B" w:rsidR="00C84AA5" w:rsidRPr="002E73D5" w:rsidRDefault="00C84AA5" w:rsidP="00C84AA5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pacing w:val="0"/>
          <w:szCs w:val="22"/>
          <w:lang w:eastAsia="en-US"/>
        </w:rPr>
        <w:id w:val="-868988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B48F6D" w14:textId="49868EAA" w:rsidR="00283075" w:rsidRPr="002E73D5" w:rsidRDefault="00283075">
          <w:pPr>
            <w:pStyle w:val="af2"/>
          </w:pPr>
        </w:p>
        <w:p w14:paraId="5AC02859" w14:textId="6C91080B" w:rsidR="00B91C26" w:rsidRDefault="0028307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E73D5">
            <w:fldChar w:fldCharType="begin"/>
          </w:r>
          <w:r w:rsidRPr="002E73D5">
            <w:instrText xml:space="preserve"> TOC \o "1-3" \h \z \u </w:instrText>
          </w:r>
          <w:r w:rsidRPr="002E73D5">
            <w:fldChar w:fldCharType="separate"/>
          </w:r>
          <w:hyperlink w:anchor="_Toc121403292" w:history="1">
            <w:r w:rsidR="00B91C26" w:rsidRPr="00F25F20">
              <w:rPr>
                <w:rStyle w:val="af0"/>
                <w:noProof/>
              </w:rPr>
              <w:t>Введение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_Toc121403292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 w:rsidR="00EF7E1A">
              <w:rPr>
                <w:noProof/>
                <w:webHidden/>
              </w:rPr>
              <w:t>3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18D8CD61" w14:textId="760B18A1" w:rsidR="00B91C26" w:rsidRDefault="00B91C2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3" w:history="1">
            <w:r w:rsidRPr="00F25F20">
              <w:rPr>
                <w:rStyle w:val="af0"/>
                <w:noProof/>
              </w:rPr>
              <w:t>1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BD0E" w14:textId="41D4AFD8" w:rsidR="00B91C26" w:rsidRDefault="00B91C26">
          <w:pPr>
            <w:pStyle w:val="1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4" w:history="1">
            <w:r w:rsidRPr="00F25F20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25F20">
              <w:rPr>
                <w:rStyle w:val="af0"/>
                <w:noProof/>
              </w:rPr>
              <w:t>Поиск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B27B" w14:textId="76570F42" w:rsidR="00B91C26" w:rsidRDefault="00B91C2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5" w:history="1">
            <w:r w:rsidRPr="00F25F20">
              <w:rPr>
                <w:rStyle w:val="af0"/>
                <w:noProof/>
                <w:lang w:val="en-US"/>
              </w:rPr>
              <w:t xml:space="preserve">1.2    </w:t>
            </w:r>
            <w:r w:rsidRPr="00F25F20">
              <w:rPr>
                <w:rStyle w:val="af0"/>
                <w:noProof/>
              </w:rPr>
              <w:t>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DDD8" w14:textId="3706CFC6" w:rsidR="00B91C26" w:rsidRDefault="00B91C2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6" w:history="1">
            <w:r w:rsidRPr="00F25F20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740C" w14:textId="76DC3FD8" w:rsidR="00B91C26" w:rsidRDefault="00B91C26">
          <w:pPr>
            <w:pStyle w:val="1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7" w:history="1">
            <w:r w:rsidRPr="00F25F20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25F20">
              <w:rPr>
                <w:rStyle w:val="af0"/>
                <w:noProof/>
              </w:rPr>
              <w:t>Лабиринт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BC42" w14:textId="26340794" w:rsidR="00B91C26" w:rsidRDefault="00B91C2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8" w:history="1">
            <w:r w:rsidRPr="00F25F20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3040" w14:textId="4942A91F" w:rsidR="00B91C26" w:rsidRDefault="00B91C2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9" w:history="1">
            <w:r w:rsidRPr="00F25F20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0640" w14:textId="5BBAD29E" w:rsidR="00B91C26" w:rsidRDefault="00B91C26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300" w:history="1">
            <w:r w:rsidRPr="00F25F20">
              <w:rPr>
                <w:rStyle w:val="af0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_Toc121403300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1EC5" w14:textId="33B9C0F5" w:rsidR="00283075" w:rsidRPr="002E73D5" w:rsidRDefault="00283075">
          <w:r w:rsidRPr="002E73D5">
            <w:rPr>
              <w:b/>
              <w:bCs/>
            </w:rPr>
            <w:fldChar w:fldCharType="end"/>
          </w:r>
        </w:p>
      </w:sdtContent>
    </w:sdt>
    <w:p w14:paraId="42F9EC9E" w14:textId="08F72FFC" w:rsidR="00C84AA5" w:rsidRPr="002E73D5" w:rsidRDefault="00C84AA5" w:rsidP="00C84AA5">
      <w:pPr>
        <w:rPr>
          <w:rFonts w:cs="Times New Roman"/>
          <w:szCs w:val="28"/>
        </w:rPr>
      </w:pPr>
      <w:r w:rsidRPr="002E73D5">
        <w:rPr>
          <w:rFonts w:cs="Times New Roman"/>
          <w:szCs w:val="28"/>
        </w:rPr>
        <w:br w:type="page"/>
      </w:r>
    </w:p>
    <w:p w14:paraId="0DF88E12" w14:textId="5C43EE7D" w:rsidR="00C84AA5" w:rsidRPr="002E73D5" w:rsidRDefault="00C84AA5" w:rsidP="0013559B">
      <w:pPr>
        <w:pStyle w:val="11"/>
        <w:jc w:val="center"/>
      </w:pPr>
      <w:bookmarkStart w:id="0" w:name="_Toc121403292"/>
      <w:r w:rsidRPr="002E73D5">
        <w:lastRenderedPageBreak/>
        <w:t>Введение</w:t>
      </w:r>
      <w:bookmarkEnd w:id="0"/>
    </w:p>
    <w:p w14:paraId="2133633B" w14:textId="1830F925" w:rsidR="00007A82" w:rsidRPr="002E73D5" w:rsidRDefault="005A2180" w:rsidP="00C84AA5">
      <w:r w:rsidRPr="002E73D5">
        <w:t xml:space="preserve">Для становления хорошим специалистом в области программирования на языке </w:t>
      </w:r>
      <w:r w:rsidRPr="002E73D5">
        <w:rPr>
          <w:lang w:val="en-US"/>
        </w:rPr>
        <w:t>Python</w:t>
      </w:r>
      <w:r w:rsidRPr="002E73D5">
        <w:t xml:space="preserve"> необходимо знать основн</w:t>
      </w:r>
      <w:r w:rsidR="00D365D9">
        <w:t>ые алгоритмы и</w:t>
      </w:r>
      <w:r w:rsidRPr="002E73D5">
        <w:t xml:space="preserve"> функционал языка. </w:t>
      </w:r>
    </w:p>
    <w:p w14:paraId="7A20992F" w14:textId="0D930754" w:rsidR="00C84AA5" w:rsidRPr="002E73D5" w:rsidRDefault="00C84AA5" w:rsidP="004F163F">
      <w:r w:rsidRPr="002E73D5">
        <w:t xml:space="preserve">Цель данной работы </w:t>
      </w:r>
      <w:r w:rsidR="003F1D13" w:rsidRPr="002E73D5">
        <w:t>–</w:t>
      </w:r>
      <w:r w:rsidRPr="002E73D5">
        <w:t xml:space="preserve"> ознакомление с</w:t>
      </w:r>
      <w:r w:rsidR="00D365D9">
        <w:t xml:space="preserve"> </w:t>
      </w:r>
      <w:r w:rsidR="00CD3786">
        <w:t>алгоритмами поиска в глубину и ширину</w:t>
      </w:r>
      <w:r w:rsidR="00D365D9">
        <w:t xml:space="preserve"> </w:t>
      </w:r>
      <w:r w:rsidR="00E4636E">
        <w:t>на</w:t>
      </w:r>
      <w:r w:rsidRPr="002E73D5">
        <w:t xml:space="preserve"> язык</w:t>
      </w:r>
      <w:r w:rsidR="00E4636E">
        <w:t xml:space="preserve">е </w:t>
      </w:r>
      <w:r w:rsidRPr="002E73D5">
        <w:t xml:space="preserve">программирования </w:t>
      </w:r>
      <w:r w:rsidRPr="002E73D5">
        <w:rPr>
          <w:lang w:val="en-US"/>
        </w:rPr>
        <w:t>Pytho</w:t>
      </w:r>
      <w:r w:rsidR="00D6011D" w:rsidRPr="002E73D5">
        <w:rPr>
          <w:lang w:val="en-US"/>
        </w:rPr>
        <w:t>n</w:t>
      </w:r>
      <w:r w:rsidR="00D6011D" w:rsidRPr="002E73D5">
        <w:t>.</w:t>
      </w:r>
    </w:p>
    <w:p w14:paraId="6FE058B3" w14:textId="2270F032" w:rsidR="00D6011D" w:rsidRPr="002E73D5" w:rsidRDefault="00D6011D" w:rsidP="004F163F">
      <w:r w:rsidRPr="002E73D5">
        <w:t xml:space="preserve">В ходе выполнения </w:t>
      </w:r>
      <w:r w:rsidR="003F1D13" w:rsidRPr="002E73D5">
        <w:t xml:space="preserve">лабораторной </w:t>
      </w:r>
      <w:r w:rsidRPr="002E73D5">
        <w:t>работы были решены следующие задачи:</w:t>
      </w:r>
    </w:p>
    <w:p w14:paraId="026DB02B" w14:textId="00E7664E" w:rsidR="00805F43" w:rsidRPr="002E73D5" w:rsidRDefault="00D365D9" w:rsidP="00805F43">
      <w:pPr>
        <w:pStyle w:val="ab"/>
        <w:numPr>
          <w:ilvl w:val="0"/>
          <w:numId w:val="1"/>
        </w:numPr>
        <w:ind w:left="0" w:firstLine="709"/>
      </w:pPr>
      <w:r>
        <w:t xml:space="preserve">создание программ </w:t>
      </w:r>
      <w:r w:rsidR="005C5EB1">
        <w:t>с алгоритмом поиска в глубину и ширину</w:t>
      </w:r>
      <w:r w:rsidR="00805F43" w:rsidRPr="005C5EB1">
        <w:t>;</w:t>
      </w:r>
    </w:p>
    <w:p w14:paraId="1F86ECA4" w14:textId="7E575EB2" w:rsidR="00D6011D" w:rsidRPr="002E73D5" w:rsidRDefault="005C5EB1" w:rsidP="004F163F">
      <w:pPr>
        <w:pStyle w:val="ab"/>
        <w:numPr>
          <w:ilvl w:val="0"/>
          <w:numId w:val="1"/>
        </w:numPr>
        <w:ind w:left="0" w:firstLine="709"/>
      </w:pPr>
      <w:r>
        <w:t xml:space="preserve">создание программы для </w:t>
      </w:r>
      <w:r w:rsidR="00FE697A">
        <w:t>прохождения лабиринта</w:t>
      </w:r>
      <w:r w:rsidR="00805F43">
        <w:t>.</w:t>
      </w:r>
    </w:p>
    <w:p w14:paraId="5949C7CD" w14:textId="03C9782E" w:rsidR="00701C14" w:rsidRDefault="00701C14" w:rsidP="00701C14">
      <w:pPr>
        <w:pStyle w:val="ab"/>
        <w:ind w:left="709" w:firstLine="0"/>
      </w:pPr>
      <w:r>
        <w:t>Задания, которые необходимо выполнить:</w:t>
      </w:r>
    </w:p>
    <w:p w14:paraId="2197ED1F" w14:textId="3BB71B9A" w:rsidR="00805F43" w:rsidRDefault="00701C14" w:rsidP="00701C14">
      <w:pPr>
        <w:pStyle w:val="ab"/>
        <w:numPr>
          <w:ilvl w:val="0"/>
          <w:numId w:val="8"/>
        </w:numPr>
        <w:ind w:left="142" w:firstLine="567"/>
      </w:pPr>
      <w:r>
        <w:t>Задание 1</w:t>
      </w:r>
      <w:r w:rsidR="00D365D9">
        <w:t xml:space="preserve">: </w:t>
      </w:r>
      <w:r w:rsidR="00FE697A">
        <w:t>п</w:t>
      </w:r>
      <w:r w:rsidR="00FE697A" w:rsidRPr="00FE697A">
        <w:t>ридума</w:t>
      </w:r>
      <w:r w:rsidR="00FE697A">
        <w:t>ть</w:t>
      </w:r>
      <w:r w:rsidR="00FE697A" w:rsidRPr="00FE697A">
        <w:t xml:space="preserve"> и решит</w:t>
      </w:r>
      <w:r w:rsidR="00FE697A">
        <w:t>ь</w:t>
      </w:r>
      <w:r w:rsidR="00FE697A" w:rsidRPr="00FE697A">
        <w:t xml:space="preserve"> задачу для алгоритма поиска в глубину</w:t>
      </w:r>
      <w:r w:rsidR="00FE697A">
        <w:t xml:space="preserve"> и ширину</w:t>
      </w:r>
      <w:r w:rsidR="00FE697A" w:rsidRPr="00FE697A">
        <w:t>. Объяснит</w:t>
      </w:r>
      <w:r w:rsidR="00FE697A">
        <w:t>ь</w:t>
      </w:r>
      <w:r w:rsidR="00FE697A" w:rsidRPr="00FE697A">
        <w:t>, почему для решения поставленных задач были выбраны именно эти алгоритмы поиска.</w:t>
      </w:r>
    </w:p>
    <w:p w14:paraId="5385347B" w14:textId="541609AD" w:rsidR="00D365D9" w:rsidRDefault="00D365D9" w:rsidP="00F90F6D">
      <w:pPr>
        <w:pStyle w:val="ab"/>
        <w:numPr>
          <w:ilvl w:val="0"/>
          <w:numId w:val="8"/>
        </w:numPr>
        <w:ind w:left="142" w:firstLine="632"/>
      </w:pPr>
      <w:r>
        <w:t xml:space="preserve">Задание </w:t>
      </w:r>
      <w:r w:rsidR="00F90F6D">
        <w:t>2</w:t>
      </w:r>
      <w:r>
        <w:t xml:space="preserve">: </w:t>
      </w:r>
      <w:r w:rsidR="00F90F6D">
        <w:t xml:space="preserve">написать </w:t>
      </w:r>
      <w:r w:rsidR="00283AD4" w:rsidRPr="00F90F6D">
        <w:t>алгоритм</w:t>
      </w:r>
      <w:r w:rsidR="00283AD4">
        <w:t>,</w:t>
      </w:r>
      <w:r w:rsidR="00F90F6D" w:rsidRPr="00F90F6D">
        <w:t xml:space="preserve"> который найдет выход из лабиринта</w:t>
      </w:r>
      <w:r w:rsidR="00F90F6D">
        <w:t>, если д</w:t>
      </w:r>
      <w:r w:rsidR="00F90F6D" w:rsidRPr="00F90F6D">
        <w:t>ана случайная квадратная матрица, заполненная нулями и единицами</w:t>
      </w:r>
      <w:r w:rsidR="00F90F6D">
        <w:t xml:space="preserve">, где </w:t>
      </w:r>
      <w:r w:rsidR="00F90F6D" w:rsidRPr="00F90F6D">
        <w:t>предпо</w:t>
      </w:r>
      <w:r w:rsidR="00F90F6D">
        <w:t>лагается</w:t>
      </w:r>
      <w:r w:rsidR="00F90F6D" w:rsidRPr="00F90F6D">
        <w:t>, что 0 – это проход, а 1 – это стена</w:t>
      </w:r>
      <w:r w:rsidRPr="00D365D9">
        <w:t>.</w:t>
      </w:r>
    </w:p>
    <w:p w14:paraId="2B8C9E80" w14:textId="77777777" w:rsidR="00805F43" w:rsidRDefault="00805F43">
      <w:pPr>
        <w:spacing w:after="200" w:line="276" w:lineRule="auto"/>
        <w:ind w:firstLine="0"/>
        <w:jc w:val="left"/>
        <w:rPr>
          <w:rFonts w:eastAsiaTheme="majorEastAsia" w:cstheme="majorBidi"/>
          <w:b/>
          <w:caps/>
          <w:spacing w:val="15"/>
          <w:szCs w:val="32"/>
        </w:rPr>
      </w:pPr>
      <w:r>
        <w:br w:type="page"/>
      </w:r>
    </w:p>
    <w:p w14:paraId="6E062C5D" w14:textId="37C8C078" w:rsidR="00D6011D" w:rsidRPr="002E73D5" w:rsidRDefault="00283075" w:rsidP="00283075">
      <w:pPr>
        <w:pStyle w:val="11"/>
      </w:pPr>
      <w:bookmarkStart w:id="1" w:name="_Toc121403293"/>
      <w:r w:rsidRPr="0013559B">
        <w:lastRenderedPageBreak/>
        <w:t xml:space="preserve">1 </w:t>
      </w:r>
      <w:r w:rsidR="003F1D13" w:rsidRPr="002E73D5">
        <w:t>Задание 1</w:t>
      </w:r>
      <w:bookmarkEnd w:id="1"/>
    </w:p>
    <w:p w14:paraId="33508717" w14:textId="44778490" w:rsidR="003F1D13" w:rsidRDefault="001D6AC0" w:rsidP="00031626">
      <w:pPr>
        <w:pStyle w:val="1"/>
        <w:numPr>
          <w:ilvl w:val="1"/>
          <w:numId w:val="17"/>
        </w:numPr>
      </w:pPr>
      <w:bookmarkStart w:id="2" w:name="_Toc121403294"/>
      <w:r>
        <w:t>Поиск в глубину</w:t>
      </w:r>
      <w:bookmarkEnd w:id="2"/>
    </w:p>
    <w:p w14:paraId="03D4D16E" w14:textId="77F18EEC" w:rsidR="00E43886" w:rsidRDefault="001D6AC0" w:rsidP="00EC6F9F">
      <w:pPr>
        <w:rPr>
          <w:noProof/>
        </w:rPr>
      </w:pPr>
      <w:r>
        <w:rPr>
          <w:noProof/>
        </w:rPr>
        <w:t xml:space="preserve">Для поиска в глубину </w:t>
      </w:r>
      <w:r w:rsidR="009B5B93">
        <w:rPr>
          <w:noProof/>
        </w:rPr>
        <w:t xml:space="preserve">была придумана задача, где </w:t>
      </w:r>
      <w:r w:rsidR="00814888">
        <w:rPr>
          <w:noProof/>
        </w:rPr>
        <w:t xml:space="preserve">необходимо найти </w:t>
      </w:r>
      <w:r w:rsidR="00265FF4">
        <w:rPr>
          <w:noProof/>
        </w:rPr>
        <w:t xml:space="preserve">сколько существует таких конечных станций метрополитена </w:t>
      </w:r>
      <w:r w:rsidR="00EF4813">
        <w:rPr>
          <w:noProof/>
        </w:rPr>
        <w:t>Нижнего Новгорода</w:t>
      </w:r>
      <w:r w:rsidR="00265FF4">
        <w:rPr>
          <w:noProof/>
        </w:rPr>
        <w:t>, до которых мы может добраться от станции «</w:t>
      </w:r>
      <w:r w:rsidR="00EF4813">
        <w:rPr>
          <w:noProof/>
        </w:rPr>
        <w:t>Московская</w:t>
      </w:r>
      <w:r w:rsidR="00265FF4">
        <w:rPr>
          <w:noProof/>
        </w:rPr>
        <w:t>».</w:t>
      </w:r>
      <w:r w:rsidR="006750A6">
        <w:rPr>
          <w:noProof/>
        </w:rPr>
        <w:t xml:space="preserve"> Алгоритм поиска в глубину подходит здесь больше, чем остальные, так как он позволяет </w:t>
      </w:r>
      <w:r w:rsidR="009C3EDD">
        <w:rPr>
          <w:noProof/>
        </w:rPr>
        <w:t xml:space="preserve">найти все пути до </w:t>
      </w:r>
      <w:r w:rsidR="00FF0542">
        <w:rPr>
          <w:noProof/>
        </w:rPr>
        <w:t>к</w:t>
      </w:r>
      <w:r w:rsidR="009C3EDD">
        <w:rPr>
          <w:noProof/>
        </w:rPr>
        <w:t>онечных точек</w:t>
      </w:r>
      <w:r w:rsidR="00710BD6">
        <w:rPr>
          <w:noProof/>
        </w:rPr>
        <w:t xml:space="preserve"> в быстрые сроки</w:t>
      </w:r>
      <w:r w:rsidR="00E856D5">
        <w:rPr>
          <w:noProof/>
        </w:rPr>
        <w:t xml:space="preserve"> (рисунок 1)</w:t>
      </w:r>
      <w:r w:rsidR="009C3EDD">
        <w:rPr>
          <w:noProof/>
        </w:rPr>
        <w:t xml:space="preserve">. </w:t>
      </w:r>
    </w:p>
    <w:p w14:paraId="7EB6995A" w14:textId="779B8C6D" w:rsidR="00972A56" w:rsidRPr="009B5B93" w:rsidRDefault="00972A56" w:rsidP="00972A56">
      <w:r>
        <w:rPr>
          <w:noProof/>
        </w:rPr>
        <w:drawing>
          <wp:inline distT="0" distB="0" distL="0" distR="0" wp14:anchorId="7B9A4DA5" wp14:editId="776AD8C8">
            <wp:extent cx="6120130" cy="872490"/>
            <wp:effectExtent l="0" t="0" r="0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D831" w14:textId="15D11D9B" w:rsidR="00E43886" w:rsidRPr="00972A56" w:rsidRDefault="00E43886" w:rsidP="00E43886">
      <w:pPr>
        <w:jc w:val="center"/>
      </w:pPr>
      <w:r>
        <w:t xml:space="preserve">Рисунок 1 – </w:t>
      </w:r>
      <w:r w:rsidR="00455B1F">
        <w:t>Вывод конечных точек</w:t>
      </w:r>
    </w:p>
    <w:p w14:paraId="7B7DE9C1" w14:textId="77777777" w:rsidR="00E43886" w:rsidRDefault="00E43886" w:rsidP="00E43886"/>
    <w:p w14:paraId="061E2446" w14:textId="156F4F67" w:rsidR="00EC6F9F" w:rsidRDefault="00B54A3B" w:rsidP="00E43886">
      <w:r>
        <w:t xml:space="preserve"> </w:t>
      </w:r>
    </w:p>
    <w:p w14:paraId="71C19D25" w14:textId="6A45DDAF" w:rsidR="00577BE3" w:rsidRDefault="00577BE3" w:rsidP="00577BE3">
      <w:pPr>
        <w:jc w:val="center"/>
      </w:pPr>
    </w:p>
    <w:p w14:paraId="214C3BB9" w14:textId="77777777" w:rsidR="00B46914" w:rsidRPr="009B5C19" w:rsidRDefault="00B46914">
      <w:pPr>
        <w:spacing w:after="200" w:line="276" w:lineRule="auto"/>
        <w:ind w:firstLine="0"/>
        <w:jc w:val="left"/>
      </w:pPr>
      <w:r w:rsidRPr="009B5C19">
        <w:br w:type="page"/>
      </w:r>
    </w:p>
    <w:p w14:paraId="1B3B1FD2" w14:textId="596DE146" w:rsidR="00E43886" w:rsidRPr="00B91C26" w:rsidRDefault="00B91C26" w:rsidP="00B91C26">
      <w:pPr>
        <w:pStyle w:val="1"/>
      </w:pPr>
      <w:bookmarkStart w:id="3" w:name="_Toc121403295"/>
      <w:r w:rsidRPr="009B5B93">
        <w:lastRenderedPageBreak/>
        <w:t xml:space="preserve">1.2    </w:t>
      </w:r>
      <w:r w:rsidR="0015775D" w:rsidRPr="00B91C26">
        <w:t>Поиск в ширину</w:t>
      </w:r>
      <w:bookmarkEnd w:id="3"/>
    </w:p>
    <w:p w14:paraId="7F51E9E5" w14:textId="6B55DF14" w:rsidR="00660858" w:rsidRDefault="0015775D" w:rsidP="00660858">
      <w:r>
        <w:t>Для алгоритма поиска в ширину была придумана задача</w:t>
      </w:r>
      <w:r w:rsidR="00101BD3">
        <w:t xml:space="preserve">. Допустим, </w:t>
      </w:r>
      <w:r w:rsidR="00C93C03">
        <w:t xml:space="preserve">мы хотим купить машину у наших друзей или друзей </w:t>
      </w:r>
      <w:proofErr w:type="spellStart"/>
      <w:r w:rsidR="00C93C03">
        <w:t>друзей</w:t>
      </w:r>
      <w:proofErr w:type="spellEnd"/>
      <w:r w:rsidR="000665A6">
        <w:t xml:space="preserve">. Мы знаем, что у каждого человека </w:t>
      </w:r>
      <w:r w:rsidR="002E3FDA">
        <w:t>первая</w:t>
      </w:r>
      <w:r w:rsidR="000665A6">
        <w:t xml:space="preserve"> буква</w:t>
      </w:r>
      <w:r w:rsidR="002E3FDA">
        <w:t xml:space="preserve"> имени</w:t>
      </w:r>
      <w:r w:rsidR="000665A6">
        <w:t xml:space="preserve"> соответствует </w:t>
      </w:r>
      <w:r w:rsidR="00E6097B">
        <w:t xml:space="preserve">первой букве названия марки автомобиля. </w:t>
      </w:r>
      <w:r w:rsidR="002276C2">
        <w:t xml:space="preserve">Нам </w:t>
      </w:r>
      <w:r w:rsidR="00D908D3">
        <w:t>нужен человек</w:t>
      </w:r>
      <w:r w:rsidR="00AE3B62">
        <w:t xml:space="preserve"> с Волгой</w:t>
      </w:r>
      <w:r w:rsidR="00D908D3">
        <w:t>, которого мы ближе всего знаем по связям</w:t>
      </w:r>
      <w:r w:rsidR="007E0897">
        <w:t xml:space="preserve">. </w:t>
      </w:r>
    </w:p>
    <w:p w14:paraId="585C0264" w14:textId="6808EEEF" w:rsidR="00660858" w:rsidRDefault="00E20E62" w:rsidP="00660858">
      <w:r>
        <w:t xml:space="preserve">Для решения этой задачи был использован алгоритм поиска в ширину, так как он подходит больше, чем остальные алгоритмы, для </w:t>
      </w:r>
      <w:r w:rsidR="003A5912">
        <w:t>нахождения кратчайшей связи</w:t>
      </w:r>
      <w:r w:rsidR="00D44A23">
        <w:t xml:space="preserve"> с </w:t>
      </w:r>
      <w:r w:rsidR="00E975DB">
        <w:t>необходимым человеком.</w:t>
      </w:r>
    </w:p>
    <w:p w14:paraId="39C331D3" w14:textId="39F878CF" w:rsidR="00E975DB" w:rsidRDefault="00E975DB" w:rsidP="00660858">
      <w:r>
        <w:t xml:space="preserve">Если человек нашелся, то выводится на экран его имя (рисунок </w:t>
      </w:r>
      <w:r w:rsidR="00EF4813">
        <w:t>2</w:t>
      </w:r>
      <w:r>
        <w:t xml:space="preserve">), а если, то программа выдает ошибку (рисунок </w:t>
      </w:r>
      <w:r w:rsidR="00EF4813">
        <w:t>3</w:t>
      </w:r>
      <w:r>
        <w:t>).</w:t>
      </w:r>
    </w:p>
    <w:p w14:paraId="05BA46E4" w14:textId="79874E1F" w:rsidR="00846469" w:rsidRDefault="00846469" w:rsidP="00846469">
      <w:pPr>
        <w:jc w:val="center"/>
      </w:pPr>
      <w:r>
        <w:rPr>
          <w:noProof/>
        </w:rPr>
        <w:drawing>
          <wp:inline distT="0" distB="0" distL="0" distR="0" wp14:anchorId="798F0050" wp14:editId="7C253D49">
            <wp:extent cx="2446020" cy="37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FDC9" w14:textId="7B0B5DB0" w:rsidR="00846469" w:rsidRDefault="00846469" w:rsidP="00846469">
      <w:pPr>
        <w:jc w:val="center"/>
      </w:pPr>
      <w:r>
        <w:t xml:space="preserve">Рисунок </w:t>
      </w:r>
      <w:r w:rsidR="00EF4813">
        <w:t>2</w:t>
      </w:r>
      <w:r>
        <w:t xml:space="preserve"> – Вывод программы, если человек нашелся</w:t>
      </w:r>
    </w:p>
    <w:p w14:paraId="38D374D0" w14:textId="44900144" w:rsidR="00846469" w:rsidRDefault="007F165F" w:rsidP="00846469">
      <w:pPr>
        <w:jc w:val="center"/>
      </w:pPr>
      <w:r>
        <w:rPr>
          <w:noProof/>
        </w:rPr>
        <w:drawing>
          <wp:inline distT="0" distB="0" distL="0" distR="0" wp14:anchorId="01C800BD" wp14:editId="22634D4B">
            <wp:extent cx="3604260" cy="335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61C5" w14:textId="3257C5DC" w:rsidR="007F165F" w:rsidRDefault="007F165F" w:rsidP="00846469">
      <w:pPr>
        <w:jc w:val="center"/>
      </w:pPr>
      <w:r>
        <w:t xml:space="preserve">Рисунок </w:t>
      </w:r>
      <w:r w:rsidR="00EF4813">
        <w:t>3</w:t>
      </w:r>
      <w:r>
        <w:t xml:space="preserve"> – Вывод программы, если никого не нашлось</w:t>
      </w:r>
    </w:p>
    <w:p w14:paraId="15E87D54" w14:textId="6A982F27" w:rsidR="0001023D" w:rsidRDefault="0001023D" w:rsidP="00660858">
      <w:r>
        <w:br w:type="page"/>
      </w:r>
    </w:p>
    <w:p w14:paraId="131CBDA2" w14:textId="50A82DF5" w:rsidR="0001023D" w:rsidRPr="002E73D5" w:rsidRDefault="0001023D" w:rsidP="0001023D">
      <w:pPr>
        <w:pStyle w:val="11"/>
      </w:pPr>
      <w:bookmarkStart w:id="4" w:name="_Toc121403296"/>
      <w:r w:rsidRPr="002E73D5">
        <w:lastRenderedPageBreak/>
        <w:t xml:space="preserve">Задание </w:t>
      </w:r>
      <w:r>
        <w:t>2</w:t>
      </w:r>
      <w:bookmarkEnd w:id="4"/>
    </w:p>
    <w:p w14:paraId="50A3B995" w14:textId="4D13F825" w:rsidR="0001023D" w:rsidRDefault="00E975DB" w:rsidP="0001023D">
      <w:pPr>
        <w:pStyle w:val="1"/>
        <w:numPr>
          <w:ilvl w:val="1"/>
          <w:numId w:val="20"/>
        </w:numPr>
      </w:pPr>
      <w:bookmarkStart w:id="5" w:name="_Toc121403297"/>
      <w:r>
        <w:t>Лабиринт</w:t>
      </w:r>
      <w:bookmarkEnd w:id="5"/>
    </w:p>
    <w:p w14:paraId="648C3670" w14:textId="41AAD616" w:rsidR="00CD2CC3" w:rsidRDefault="00E975DB" w:rsidP="00CD2CC3">
      <w:r>
        <w:t xml:space="preserve">Для </w:t>
      </w:r>
      <w:r w:rsidR="00A04FF3">
        <w:t>решения задачи с лабиринтом был выбран алгоритм поиска в ширину</w:t>
      </w:r>
      <w:r w:rsidR="00E44216">
        <w:t xml:space="preserve">, так как он позволяет наиболее эффективно </w:t>
      </w:r>
      <w:r w:rsidR="00151CB8">
        <w:t>и быстро построить маршрут для выхода из лабиринта.</w:t>
      </w:r>
      <w:r w:rsidR="0089426A">
        <w:t xml:space="preserve"> Для начала создается нулевая матрица, в которую буд</w:t>
      </w:r>
      <w:r w:rsidR="00F74FE9">
        <w:t>е</w:t>
      </w:r>
      <w:r w:rsidR="0089426A">
        <w:t>т записыва</w:t>
      </w:r>
      <w:r w:rsidR="00F74FE9">
        <w:t xml:space="preserve">ться сумма всех пройденных клеток, по которой в конце </w:t>
      </w:r>
      <w:r w:rsidR="00A85470">
        <w:t>будет выбран кратчайший маршрут</w:t>
      </w:r>
      <w:r w:rsidR="005B1886">
        <w:t xml:space="preserve"> (рисунок </w:t>
      </w:r>
      <w:r w:rsidR="00EF4813">
        <w:t>4</w:t>
      </w:r>
      <w:r w:rsidR="005B1886">
        <w:t>)</w:t>
      </w:r>
      <w:r w:rsidR="00E103AF">
        <w:t xml:space="preserve"> и </w:t>
      </w:r>
      <w:r w:rsidR="005F43FE">
        <w:t>е</w:t>
      </w:r>
      <w:r w:rsidR="00E103AF">
        <w:t>го координаты</w:t>
      </w:r>
      <w:r w:rsidR="00EF4813">
        <w:t xml:space="preserve"> (рисунок 5)</w:t>
      </w:r>
      <w:r w:rsidR="00A85470">
        <w:t>.</w:t>
      </w:r>
      <w:r w:rsidR="00D44BEF">
        <w:t xml:space="preserve"> </w:t>
      </w:r>
    </w:p>
    <w:p w14:paraId="1A666423" w14:textId="139686F3" w:rsidR="005B1886" w:rsidRDefault="005B1886" w:rsidP="005B1886">
      <w:pPr>
        <w:jc w:val="center"/>
      </w:pPr>
      <w:r w:rsidRPr="005B1886">
        <w:drawing>
          <wp:inline distT="0" distB="0" distL="0" distR="0" wp14:anchorId="69A4C359" wp14:editId="719F9EA8">
            <wp:extent cx="3398815" cy="3124471"/>
            <wp:effectExtent l="0" t="0" r="0" b="0"/>
            <wp:docPr id="3" name="Рисунок 3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CBC2" w14:textId="2BDF5420" w:rsidR="005B1886" w:rsidRDefault="005B1886" w:rsidP="005B1886">
      <w:pPr>
        <w:jc w:val="center"/>
      </w:pPr>
      <w:r>
        <w:t xml:space="preserve">Рисунок </w:t>
      </w:r>
      <w:r w:rsidR="00EF4813">
        <w:t>4</w:t>
      </w:r>
      <w:r>
        <w:t xml:space="preserve"> </w:t>
      </w:r>
      <w:r w:rsidR="00E103AF">
        <w:t>–</w:t>
      </w:r>
      <w:r>
        <w:t xml:space="preserve"> </w:t>
      </w:r>
      <w:r w:rsidR="00E103AF">
        <w:t>Матрица с суммами пройденных клеток</w:t>
      </w:r>
    </w:p>
    <w:p w14:paraId="55EE4715" w14:textId="3C4BE300" w:rsidR="00261C0D" w:rsidRDefault="00D44BEF" w:rsidP="0065730D">
      <w:pPr>
        <w:ind w:firstLine="0"/>
        <w:jc w:val="center"/>
      </w:pPr>
      <w:r w:rsidRPr="00007F44">
        <w:drawing>
          <wp:anchor distT="0" distB="0" distL="114300" distR="114300" simplePos="0" relativeHeight="251659264" behindDoc="0" locked="0" layoutInCell="1" allowOverlap="1" wp14:anchorId="1B9C4CB0" wp14:editId="0A475347">
            <wp:simplePos x="0" y="0"/>
            <wp:positionH relativeFrom="column">
              <wp:posOffset>4441190</wp:posOffset>
            </wp:positionH>
            <wp:positionV relativeFrom="page">
              <wp:posOffset>6689090</wp:posOffset>
            </wp:positionV>
            <wp:extent cx="1572895" cy="85725"/>
            <wp:effectExtent l="0" t="0" r="8255" b="9525"/>
            <wp:wrapThrough wrapText="bothSides">
              <wp:wrapPolygon edited="0">
                <wp:start x="0" y="0"/>
                <wp:lineTo x="0" y="19200"/>
                <wp:lineTo x="21452" y="19200"/>
                <wp:lineTo x="2145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30D">
        <w:drawing>
          <wp:anchor distT="0" distB="0" distL="114300" distR="114300" simplePos="0" relativeHeight="251658240" behindDoc="1" locked="0" layoutInCell="1" allowOverlap="1" wp14:anchorId="5D42C646" wp14:editId="6B67DAF1">
            <wp:simplePos x="0" y="0"/>
            <wp:positionH relativeFrom="column">
              <wp:posOffset>410210</wp:posOffset>
            </wp:positionH>
            <wp:positionV relativeFrom="page">
              <wp:posOffset>6689090</wp:posOffset>
            </wp:positionV>
            <wp:extent cx="4030980" cy="85725"/>
            <wp:effectExtent l="0" t="0" r="7620" b="9525"/>
            <wp:wrapTight wrapText="bothSides">
              <wp:wrapPolygon edited="0">
                <wp:start x="0" y="0"/>
                <wp:lineTo x="0" y="19200"/>
                <wp:lineTo x="21539" y="19200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7BBE7" w14:textId="0C40647A" w:rsidR="00795541" w:rsidRDefault="00795541" w:rsidP="0065730D">
      <w:pPr>
        <w:ind w:firstLine="0"/>
        <w:jc w:val="center"/>
      </w:pPr>
      <w:r>
        <w:t xml:space="preserve">Рисунок </w:t>
      </w:r>
      <w:r w:rsidR="00EF4813">
        <w:t>5</w:t>
      </w:r>
      <w:r w:rsidR="00F91AD3">
        <w:t xml:space="preserve"> – Координаты </w:t>
      </w:r>
      <w:r w:rsidR="00D44BEF">
        <w:t>кратчайшего пути</w:t>
      </w:r>
    </w:p>
    <w:p w14:paraId="3F2EBECA" w14:textId="555B7C66" w:rsidR="00D44BEF" w:rsidRPr="00261C0D" w:rsidRDefault="00D44BEF" w:rsidP="00D44BEF">
      <w:pPr>
        <w:ind w:firstLine="426"/>
      </w:pPr>
      <w:r>
        <w:t xml:space="preserve">В итоге </w:t>
      </w:r>
      <w:r w:rsidR="005E718B">
        <w:t>маршрут пройденного</w:t>
      </w:r>
      <w:r>
        <w:t xml:space="preserve"> лабиринт выглядит следующим образом (рисунок </w:t>
      </w:r>
      <w:r w:rsidR="00EF4813">
        <w:t>6</w:t>
      </w:r>
      <w:r>
        <w:t>):</w:t>
      </w:r>
    </w:p>
    <w:p w14:paraId="67A69E6D" w14:textId="77777777" w:rsidR="005E718B" w:rsidRDefault="005E718B" w:rsidP="00577BE3">
      <w:pPr>
        <w:jc w:val="center"/>
      </w:pPr>
      <w:r>
        <w:rPr>
          <w:noProof/>
        </w:rPr>
        <w:drawing>
          <wp:inline distT="0" distB="0" distL="0" distR="0" wp14:anchorId="43571F7C" wp14:editId="38668BE4">
            <wp:extent cx="1651000" cy="165790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14" cy="167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D3">
        <w:t xml:space="preserve"> </w:t>
      </w:r>
    </w:p>
    <w:p w14:paraId="009A1B00" w14:textId="354113F3" w:rsidR="00031626" w:rsidRDefault="005E718B" w:rsidP="00577BE3">
      <w:pPr>
        <w:jc w:val="center"/>
        <w:rPr>
          <w:rFonts w:eastAsiaTheme="majorEastAsia" w:cstheme="majorBidi"/>
          <w:b/>
          <w:caps/>
          <w:spacing w:val="15"/>
          <w:szCs w:val="32"/>
        </w:rPr>
      </w:pPr>
      <w:r>
        <w:t xml:space="preserve">Рисунок </w:t>
      </w:r>
      <w:r w:rsidR="00EF4813">
        <w:t>6</w:t>
      </w:r>
      <w:r>
        <w:t xml:space="preserve"> – Маршрут пройденного лабиринта</w:t>
      </w:r>
      <w:r w:rsidR="00031626">
        <w:br w:type="page"/>
      </w:r>
    </w:p>
    <w:p w14:paraId="61273940" w14:textId="5CF1D931" w:rsidR="001C1774" w:rsidRPr="002E73D5" w:rsidRDefault="008738F3" w:rsidP="0013559B">
      <w:pPr>
        <w:pStyle w:val="11"/>
        <w:jc w:val="center"/>
      </w:pPr>
      <w:bookmarkStart w:id="6" w:name="_Toc121403298"/>
      <w:r w:rsidRPr="002E73D5">
        <w:lastRenderedPageBreak/>
        <w:t>Заключение</w:t>
      </w:r>
      <w:bookmarkEnd w:id="6"/>
    </w:p>
    <w:p w14:paraId="245C0BF7" w14:textId="2DA1D887" w:rsidR="004F6B2A" w:rsidRPr="002E73D5" w:rsidRDefault="008738F3" w:rsidP="008738F3">
      <w:r w:rsidRPr="002E73D5">
        <w:t xml:space="preserve">В ходе лабораторной работы был получен опыт </w:t>
      </w:r>
      <w:r w:rsidR="009C79FA">
        <w:t xml:space="preserve">написания </w:t>
      </w:r>
      <w:r w:rsidR="00380AC0">
        <w:t>программ с алгоритмами поиска в ширину и глубину</w:t>
      </w:r>
      <w:r w:rsidR="00F644B5">
        <w:t>.</w:t>
      </w:r>
    </w:p>
    <w:p w14:paraId="24B8EFCA" w14:textId="77777777" w:rsidR="004F6B2A" w:rsidRPr="002E73D5" w:rsidRDefault="004F6B2A">
      <w:pPr>
        <w:spacing w:after="200" w:line="276" w:lineRule="auto"/>
        <w:ind w:firstLine="0"/>
        <w:jc w:val="left"/>
      </w:pPr>
      <w:r w:rsidRPr="002E73D5">
        <w:br w:type="page"/>
      </w:r>
    </w:p>
    <w:p w14:paraId="6A9179F2" w14:textId="2C490F2A" w:rsidR="008738F3" w:rsidRPr="002E73D5" w:rsidRDefault="004F6B2A" w:rsidP="0013559B">
      <w:pPr>
        <w:pStyle w:val="11"/>
        <w:jc w:val="center"/>
      </w:pPr>
      <w:bookmarkStart w:id="7" w:name="_Toc121403299"/>
      <w:r w:rsidRPr="002E73D5">
        <w:lastRenderedPageBreak/>
        <w:t>Список литературы</w:t>
      </w:r>
      <w:bookmarkEnd w:id="7"/>
    </w:p>
    <w:p w14:paraId="6157ED02" w14:textId="45C25C1A" w:rsidR="004F6B2A" w:rsidRPr="00552E9D" w:rsidRDefault="004F6B2A" w:rsidP="00552E9D">
      <w:r w:rsidRPr="002E73D5">
        <w:t xml:space="preserve">1. </w:t>
      </w:r>
      <w:r w:rsidR="004833C3">
        <w:rPr>
          <w:lang w:val="en-US"/>
        </w:rPr>
        <w:t>Wikipedia</w:t>
      </w:r>
      <w:r w:rsidR="0001023D" w:rsidRPr="0001023D">
        <w:t xml:space="preserve">. </w:t>
      </w:r>
      <w:r w:rsidR="004833C3" w:rsidRPr="004833C3">
        <w:t>Поиск в глубину</w:t>
      </w:r>
      <w:r w:rsidR="0001023D" w:rsidRPr="0001023D">
        <w:t xml:space="preserve">. </w:t>
      </w:r>
      <w:r w:rsidRPr="002E73D5">
        <w:t xml:space="preserve">[Электронный ресурс] – </w:t>
      </w:r>
      <w:hyperlink r:id="rId15" w:history="1">
        <w:r w:rsidR="00012E02" w:rsidRPr="00434163">
          <w:rPr>
            <w:rStyle w:val="af0"/>
          </w:rPr>
          <w:t>https://ru.wikipedia.org/wiki/%D0%9F%D0%BE%D0%B8%D1%81%D0%BA_%D0%B2_%D0%B3%D0%BB%D1%83%D0%B1%D0%B8%D0%BD%D1%83</w:t>
        </w:r>
      </w:hyperlink>
      <w:r w:rsidR="00012E02" w:rsidRPr="00012E02">
        <w:t xml:space="preserve"> </w:t>
      </w:r>
      <w:r w:rsidRPr="002E73D5">
        <w:t xml:space="preserve">(Дата последнего обращения </w:t>
      </w:r>
      <w:r w:rsidR="000067ED" w:rsidRPr="000067ED">
        <w:t>08</w:t>
      </w:r>
      <w:r w:rsidRPr="002E73D5">
        <w:t>.1</w:t>
      </w:r>
      <w:r w:rsidR="000067ED" w:rsidRPr="000067ED">
        <w:t>1</w:t>
      </w:r>
      <w:r w:rsidRPr="002E73D5">
        <w:t>.2022)</w:t>
      </w:r>
      <w:r w:rsidR="00552E9D" w:rsidRPr="00552E9D">
        <w:t>.</w:t>
      </w:r>
    </w:p>
    <w:p w14:paraId="0D2956C5" w14:textId="03004D5C" w:rsidR="004F6B2A" w:rsidRPr="002E73D5" w:rsidRDefault="004F6B2A">
      <w:pPr>
        <w:spacing w:after="200" w:line="276" w:lineRule="auto"/>
        <w:ind w:firstLine="0"/>
        <w:jc w:val="left"/>
      </w:pPr>
      <w:r w:rsidRPr="002E73D5">
        <w:br w:type="page"/>
      </w:r>
    </w:p>
    <w:p w14:paraId="3DA4767F" w14:textId="70BD0DFD" w:rsidR="004F6B2A" w:rsidRPr="002E73D5" w:rsidRDefault="00371658" w:rsidP="0013559B">
      <w:pPr>
        <w:pStyle w:val="11"/>
        <w:jc w:val="center"/>
      </w:pPr>
      <w:bookmarkStart w:id="8" w:name="_Toc121403300"/>
      <w:r w:rsidRPr="002E73D5">
        <w:lastRenderedPageBreak/>
        <w:t>Приложение</w:t>
      </w:r>
      <w:bookmarkEnd w:id="8"/>
    </w:p>
    <w:p w14:paraId="4C9CAF55" w14:textId="3D84E161" w:rsidR="00371658" w:rsidRPr="002E73D5" w:rsidRDefault="00371658" w:rsidP="00371658">
      <w:r w:rsidRPr="002E73D5">
        <w:t>Ссылка на полный код данной лабораторной работы:</w:t>
      </w:r>
    </w:p>
    <w:p w14:paraId="168D5113" w14:textId="1914D6C4" w:rsidR="008738F3" w:rsidRPr="00191BE8" w:rsidRDefault="00000000" w:rsidP="008738F3">
      <w:hyperlink r:id="rId16" w:history="1">
        <w:r w:rsidR="00191BE8" w:rsidRPr="00324B6E">
          <w:rPr>
            <w:rStyle w:val="af0"/>
          </w:rPr>
          <w:t>https://github.com/VeraKasianenko/itmo_1_sem/tree/main/Algoritms/labs</w:t>
        </w:r>
      </w:hyperlink>
      <w:r w:rsidR="00191BE8" w:rsidRPr="00191BE8">
        <w:t xml:space="preserve"> </w:t>
      </w:r>
    </w:p>
    <w:sectPr w:rsidR="008738F3" w:rsidRPr="00191BE8" w:rsidSect="00405AEE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7D89" w14:textId="77777777" w:rsidR="00C1273E" w:rsidRDefault="00C1273E" w:rsidP="00186C2F">
      <w:pPr>
        <w:spacing w:line="240" w:lineRule="auto"/>
      </w:pPr>
      <w:r>
        <w:separator/>
      </w:r>
    </w:p>
  </w:endnote>
  <w:endnote w:type="continuationSeparator" w:id="0">
    <w:p w14:paraId="689B0AB8" w14:textId="77777777" w:rsidR="00C1273E" w:rsidRDefault="00C1273E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918543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FD6932A" w14:textId="12CAC6FE" w:rsidR="00405AEE" w:rsidRPr="00405AEE" w:rsidRDefault="00405AEE">
        <w:pPr>
          <w:pStyle w:val="a9"/>
          <w:jc w:val="right"/>
          <w:rPr>
            <w:rFonts w:cs="Times New Roman"/>
            <w:szCs w:val="28"/>
          </w:rPr>
        </w:pPr>
        <w:r w:rsidRPr="00405AEE">
          <w:rPr>
            <w:rFonts w:cs="Times New Roman"/>
            <w:szCs w:val="28"/>
          </w:rPr>
          <w:fldChar w:fldCharType="begin"/>
        </w:r>
        <w:r w:rsidRPr="00405AEE">
          <w:rPr>
            <w:rFonts w:cs="Times New Roman"/>
            <w:szCs w:val="28"/>
          </w:rPr>
          <w:instrText>PAGE   \* MERGEFORMAT</w:instrText>
        </w:r>
        <w:r w:rsidRPr="00405AEE">
          <w:rPr>
            <w:rFonts w:cs="Times New Roman"/>
            <w:szCs w:val="28"/>
          </w:rPr>
          <w:fldChar w:fldCharType="separate"/>
        </w:r>
        <w:r w:rsidRPr="00405AEE">
          <w:rPr>
            <w:rFonts w:cs="Times New Roman"/>
            <w:szCs w:val="28"/>
          </w:rPr>
          <w:t>2</w:t>
        </w:r>
        <w:r w:rsidRPr="00405AEE">
          <w:rPr>
            <w:rFonts w:cs="Times New Roman"/>
            <w:szCs w:val="28"/>
          </w:rPr>
          <w:fldChar w:fldCharType="end"/>
        </w:r>
      </w:p>
    </w:sdtContent>
  </w:sdt>
  <w:p w14:paraId="1A295A06" w14:textId="77777777" w:rsidR="00405AEE" w:rsidRDefault="00405A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F785" w14:textId="77777777" w:rsidR="00C1273E" w:rsidRDefault="00C1273E" w:rsidP="00186C2F">
      <w:pPr>
        <w:spacing w:line="240" w:lineRule="auto"/>
      </w:pPr>
      <w:r>
        <w:separator/>
      </w:r>
    </w:p>
  </w:footnote>
  <w:footnote w:type="continuationSeparator" w:id="0">
    <w:p w14:paraId="5941AEA5" w14:textId="77777777" w:rsidR="00C1273E" w:rsidRDefault="00C1273E" w:rsidP="00186C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9ED"/>
    <w:multiLevelType w:val="hybridMultilevel"/>
    <w:tmpl w:val="21CA8586"/>
    <w:lvl w:ilvl="0" w:tplc="5FBE6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8E0BC2"/>
    <w:multiLevelType w:val="multilevel"/>
    <w:tmpl w:val="A564839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6E2608"/>
    <w:multiLevelType w:val="multilevel"/>
    <w:tmpl w:val="EB8874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EC436C5"/>
    <w:multiLevelType w:val="multilevel"/>
    <w:tmpl w:val="B98CDE30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7D22F4"/>
    <w:multiLevelType w:val="multilevel"/>
    <w:tmpl w:val="2B8270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1FF2812"/>
    <w:multiLevelType w:val="multilevel"/>
    <w:tmpl w:val="EB8874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AFF4C42"/>
    <w:multiLevelType w:val="hybridMultilevel"/>
    <w:tmpl w:val="805E2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2C49B6"/>
    <w:multiLevelType w:val="multilevel"/>
    <w:tmpl w:val="194E30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D96457B"/>
    <w:multiLevelType w:val="hybridMultilevel"/>
    <w:tmpl w:val="7D406B9E"/>
    <w:lvl w:ilvl="0" w:tplc="25C20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207811"/>
    <w:multiLevelType w:val="hybridMultilevel"/>
    <w:tmpl w:val="F5FA42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7EA7460"/>
    <w:multiLevelType w:val="hybridMultilevel"/>
    <w:tmpl w:val="7CAE9BC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2A0507"/>
    <w:multiLevelType w:val="hybridMultilevel"/>
    <w:tmpl w:val="1F38266A"/>
    <w:lvl w:ilvl="0" w:tplc="A0880474">
      <w:start w:val="1"/>
      <w:numFmt w:val="bullet"/>
      <w:lvlText w:val="-"/>
      <w:lvlJc w:val="left"/>
      <w:pPr>
        <w:ind w:left="19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3AC43BCF"/>
    <w:multiLevelType w:val="hybridMultilevel"/>
    <w:tmpl w:val="AFD4DBB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F237DC"/>
    <w:multiLevelType w:val="multilevel"/>
    <w:tmpl w:val="A564839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27810DC"/>
    <w:multiLevelType w:val="hybridMultilevel"/>
    <w:tmpl w:val="1B7E1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DA20B5"/>
    <w:multiLevelType w:val="multilevel"/>
    <w:tmpl w:val="EB8874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0D50DA4"/>
    <w:multiLevelType w:val="hybridMultilevel"/>
    <w:tmpl w:val="D6E0E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2D7FBA"/>
    <w:multiLevelType w:val="hybridMultilevel"/>
    <w:tmpl w:val="5FC459E8"/>
    <w:lvl w:ilvl="0" w:tplc="A0880474">
      <w:start w:val="1"/>
      <w:numFmt w:val="bullet"/>
      <w:lvlText w:val="-"/>
      <w:lvlJc w:val="left"/>
      <w:pPr>
        <w:ind w:left="19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47A3542"/>
    <w:multiLevelType w:val="multilevel"/>
    <w:tmpl w:val="194E30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76CB1103"/>
    <w:multiLevelType w:val="hybridMultilevel"/>
    <w:tmpl w:val="BE1E2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0E2C26"/>
    <w:multiLevelType w:val="hybridMultilevel"/>
    <w:tmpl w:val="D6003D06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0880474">
      <w:start w:val="1"/>
      <w:numFmt w:val="bullet"/>
      <w:lvlText w:val="-"/>
      <w:lvlJc w:val="left"/>
      <w:pPr>
        <w:ind w:left="1920" w:hanging="360"/>
      </w:pPr>
      <w:rPr>
        <w:rFonts w:ascii="Sylfaen" w:hAnsi="Sylfae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2274006">
    <w:abstractNumId w:val="19"/>
  </w:num>
  <w:num w:numId="2" w16cid:durableId="52701542">
    <w:abstractNumId w:val="7"/>
  </w:num>
  <w:num w:numId="3" w16cid:durableId="627515007">
    <w:abstractNumId w:val="0"/>
  </w:num>
  <w:num w:numId="4" w16cid:durableId="1902134396">
    <w:abstractNumId w:val="18"/>
  </w:num>
  <w:num w:numId="5" w16cid:durableId="4054215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4590623">
    <w:abstractNumId w:val="8"/>
  </w:num>
  <w:num w:numId="7" w16cid:durableId="232354185">
    <w:abstractNumId w:val="4"/>
  </w:num>
  <w:num w:numId="8" w16cid:durableId="1789079233">
    <w:abstractNumId w:val="14"/>
  </w:num>
  <w:num w:numId="9" w16cid:durableId="1431318164">
    <w:abstractNumId w:val="9"/>
  </w:num>
  <w:num w:numId="10" w16cid:durableId="1353728756">
    <w:abstractNumId w:val="10"/>
  </w:num>
  <w:num w:numId="11" w16cid:durableId="958951790">
    <w:abstractNumId w:val="16"/>
  </w:num>
  <w:num w:numId="12" w16cid:durableId="492794768">
    <w:abstractNumId w:val="6"/>
  </w:num>
  <w:num w:numId="13" w16cid:durableId="652372470">
    <w:abstractNumId w:val="12"/>
  </w:num>
  <w:num w:numId="14" w16cid:durableId="351881373">
    <w:abstractNumId w:val="17"/>
  </w:num>
  <w:num w:numId="15" w16cid:durableId="1689603301">
    <w:abstractNumId w:val="11"/>
  </w:num>
  <w:num w:numId="16" w16cid:durableId="1535998566">
    <w:abstractNumId w:val="20"/>
  </w:num>
  <w:num w:numId="17" w16cid:durableId="1019427511">
    <w:abstractNumId w:val="15"/>
  </w:num>
  <w:num w:numId="18" w16cid:durableId="2030332593">
    <w:abstractNumId w:val="5"/>
  </w:num>
  <w:num w:numId="19" w16cid:durableId="681123538">
    <w:abstractNumId w:val="2"/>
  </w:num>
  <w:num w:numId="20" w16cid:durableId="358971901">
    <w:abstractNumId w:val="1"/>
  </w:num>
  <w:num w:numId="21" w16cid:durableId="838934233">
    <w:abstractNumId w:val="13"/>
  </w:num>
  <w:num w:numId="22" w16cid:durableId="740640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9E"/>
    <w:rsid w:val="000067ED"/>
    <w:rsid w:val="00007A82"/>
    <w:rsid w:val="00007F44"/>
    <w:rsid w:val="0001023D"/>
    <w:rsid w:val="00012E02"/>
    <w:rsid w:val="00031626"/>
    <w:rsid w:val="00032736"/>
    <w:rsid w:val="000410EB"/>
    <w:rsid w:val="000665A6"/>
    <w:rsid w:val="000A6581"/>
    <w:rsid w:val="000A6822"/>
    <w:rsid w:val="000B258D"/>
    <w:rsid w:val="000D2C40"/>
    <w:rsid w:val="000E4C73"/>
    <w:rsid w:val="000F3C65"/>
    <w:rsid w:val="00101BD3"/>
    <w:rsid w:val="0010500D"/>
    <w:rsid w:val="0013559B"/>
    <w:rsid w:val="00151CB8"/>
    <w:rsid w:val="00154E52"/>
    <w:rsid w:val="0015775D"/>
    <w:rsid w:val="001662B3"/>
    <w:rsid w:val="00186C2F"/>
    <w:rsid w:val="00191BE8"/>
    <w:rsid w:val="001B0AEA"/>
    <w:rsid w:val="001B4AFC"/>
    <w:rsid w:val="001B5B56"/>
    <w:rsid w:val="001C10CF"/>
    <w:rsid w:val="001C1774"/>
    <w:rsid w:val="001D6AC0"/>
    <w:rsid w:val="001F5554"/>
    <w:rsid w:val="002276C2"/>
    <w:rsid w:val="00227E46"/>
    <w:rsid w:val="00261C0D"/>
    <w:rsid w:val="00265FF4"/>
    <w:rsid w:val="00280EC2"/>
    <w:rsid w:val="00283075"/>
    <w:rsid w:val="00283AD4"/>
    <w:rsid w:val="0029785E"/>
    <w:rsid w:val="002A7A04"/>
    <w:rsid w:val="002E3FDA"/>
    <w:rsid w:val="002E73D5"/>
    <w:rsid w:val="00315FC2"/>
    <w:rsid w:val="00326906"/>
    <w:rsid w:val="00344696"/>
    <w:rsid w:val="00371658"/>
    <w:rsid w:val="00375956"/>
    <w:rsid w:val="003760EC"/>
    <w:rsid w:val="00380AC0"/>
    <w:rsid w:val="003A5912"/>
    <w:rsid w:val="003C3FFB"/>
    <w:rsid w:val="003F1D13"/>
    <w:rsid w:val="00405AEE"/>
    <w:rsid w:val="00412439"/>
    <w:rsid w:val="00455B1F"/>
    <w:rsid w:val="00472900"/>
    <w:rsid w:val="004833C3"/>
    <w:rsid w:val="004F163F"/>
    <w:rsid w:val="004F6B2A"/>
    <w:rsid w:val="00503494"/>
    <w:rsid w:val="00552E9D"/>
    <w:rsid w:val="00571B66"/>
    <w:rsid w:val="00577BE3"/>
    <w:rsid w:val="005815F3"/>
    <w:rsid w:val="005A2180"/>
    <w:rsid w:val="005A7975"/>
    <w:rsid w:val="005B1886"/>
    <w:rsid w:val="005C5EB1"/>
    <w:rsid w:val="005D1129"/>
    <w:rsid w:val="005E0D1F"/>
    <w:rsid w:val="005E323B"/>
    <w:rsid w:val="005E718B"/>
    <w:rsid w:val="005F43FE"/>
    <w:rsid w:val="005F5745"/>
    <w:rsid w:val="00604932"/>
    <w:rsid w:val="006215BF"/>
    <w:rsid w:val="00643A2D"/>
    <w:rsid w:val="0065730D"/>
    <w:rsid w:val="00660858"/>
    <w:rsid w:val="006750A6"/>
    <w:rsid w:val="006865A3"/>
    <w:rsid w:val="00701C14"/>
    <w:rsid w:val="00710BD6"/>
    <w:rsid w:val="00712509"/>
    <w:rsid w:val="007125AA"/>
    <w:rsid w:val="00736E6A"/>
    <w:rsid w:val="00795541"/>
    <w:rsid w:val="00796035"/>
    <w:rsid w:val="007D7F9A"/>
    <w:rsid w:val="007E0897"/>
    <w:rsid w:val="007F165F"/>
    <w:rsid w:val="00805F43"/>
    <w:rsid w:val="00814888"/>
    <w:rsid w:val="00825953"/>
    <w:rsid w:val="008408FF"/>
    <w:rsid w:val="00844F28"/>
    <w:rsid w:val="00846469"/>
    <w:rsid w:val="008738F3"/>
    <w:rsid w:val="0089426A"/>
    <w:rsid w:val="00897D41"/>
    <w:rsid w:val="008A3ED3"/>
    <w:rsid w:val="008B6BC1"/>
    <w:rsid w:val="008E79C4"/>
    <w:rsid w:val="008F6C2B"/>
    <w:rsid w:val="00916B02"/>
    <w:rsid w:val="00956EB4"/>
    <w:rsid w:val="00972A56"/>
    <w:rsid w:val="009A1510"/>
    <w:rsid w:val="009B5B93"/>
    <w:rsid w:val="009B5C19"/>
    <w:rsid w:val="009C3EDD"/>
    <w:rsid w:val="009C79FA"/>
    <w:rsid w:val="009F1552"/>
    <w:rsid w:val="00A04FF3"/>
    <w:rsid w:val="00A06022"/>
    <w:rsid w:val="00A40029"/>
    <w:rsid w:val="00A71023"/>
    <w:rsid w:val="00A8270D"/>
    <w:rsid w:val="00A85470"/>
    <w:rsid w:val="00AA3D9E"/>
    <w:rsid w:val="00AE3B62"/>
    <w:rsid w:val="00AF61AF"/>
    <w:rsid w:val="00B100F3"/>
    <w:rsid w:val="00B31C5C"/>
    <w:rsid w:val="00B46914"/>
    <w:rsid w:val="00B46ECE"/>
    <w:rsid w:val="00B54A3B"/>
    <w:rsid w:val="00B67194"/>
    <w:rsid w:val="00B91C26"/>
    <w:rsid w:val="00B950BA"/>
    <w:rsid w:val="00BC47E2"/>
    <w:rsid w:val="00C1273E"/>
    <w:rsid w:val="00C528C8"/>
    <w:rsid w:val="00C84AA5"/>
    <w:rsid w:val="00C90F53"/>
    <w:rsid w:val="00C93C03"/>
    <w:rsid w:val="00C96B31"/>
    <w:rsid w:val="00CA2EC9"/>
    <w:rsid w:val="00CC68F8"/>
    <w:rsid w:val="00CD2CC3"/>
    <w:rsid w:val="00CD3786"/>
    <w:rsid w:val="00CD44CF"/>
    <w:rsid w:val="00D365D9"/>
    <w:rsid w:val="00D44A23"/>
    <w:rsid w:val="00D44BEF"/>
    <w:rsid w:val="00D5596D"/>
    <w:rsid w:val="00D6011D"/>
    <w:rsid w:val="00D757DD"/>
    <w:rsid w:val="00D770D4"/>
    <w:rsid w:val="00D908D3"/>
    <w:rsid w:val="00D97352"/>
    <w:rsid w:val="00DB5CA0"/>
    <w:rsid w:val="00E103AF"/>
    <w:rsid w:val="00E20E62"/>
    <w:rsid w:val="00E356A9"/>
    <w:rsid w:val="00E43886"/>
    <w:rsid w:val="00E44216"/>
    <w:rsid w:val="00E4636E"/>
    <w:rsid w:val="00E52F15"/>
    <w:rsid w:val="00E6097B"/>
    <w:rsid w:val="00E856D5"/>
    <w:rsid w:val="00E975DB"/>
    <w:rsid w:val="00EA1B72"/>
    <w:rsid w:val="00EC6F9F"/>
    <w:rsid w:val="00EF4813"/>
    <w:rsid w:val="00EF7E1A"/>
    <w:rsid w:val="00F06765"/>
    <w:rsid w:val="00F13686"/>
    <w:rsid w:val="00F37F19"/>
    <w:rsid w:val="00F51708"/>
    <w:rsid w:val="00F644B5"/>
    <w:rsid w:val="00F74FE9"/>
    <w:rsid w:val="00F83431"/>
    <w:rsid w:val="00F90F6D"/>
    <w:rsid w:val="00F91AD3"/>
    <w:rsid w:val="00F9320F"/>
    <w:rsid w:val="00F94A2E"/>
    <w:rsid w:val="00FC1C12"/>
    <w:rsid w:val="00FE697A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D3F4"/>
  <w15:docId w15:val="{6B6A5625-F1F3-4400-A80F-8D6A91D5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C6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571B66"/>
    <w:pPr>
      <w:keepNext/>
      <w:keepLines/>
      <w:spacing w:before="0" w:after="0" w:line="480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6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86C2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86C2F"/>
  </w:style>
  <w:style w:type="paragraph" w:styleId="a9">
    <w:name w:val="footer"/>
    <w:basedOn w:val="a"/>
    <w:link w:val="aa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86C2F"/>
  </w:style>
  <w:style w:type="character" w:customStyle="1" w:styleId="10">
    <w:name w:val="Заголовок 1 Знак"/>
    <w:basedOn w:val="a1"/>
    <w:link w:val="1"/>
    <w:uiPriority w:val="9"/>
    <w:rsid w:val="00571B66"/>
    <w:rPr>
      <w:rFonts w:ascii="Times New Roman" w:eastAsiaTheme="majorEastAsia" w:hAnsi="Times New Roman" w:cstheme="majorBidi"/>
      <w:b/>
      <w:spacing w:val="15"/>
      <w:sz w:val="28"/>
      <w:szCs w:val="32"/>
    </w:rPr>
  </w:style>
  <w:style w:type="paragraph" w:customStyle="1" w:styleId="11">
    <w:name w:val="Стиль1"/>
    <w:basedOn w:val="1"/>
    <w:next w:val="a"/>
    <w:link w:val="12"/>
    <w:qFormat/>
    <w:rsid w:val="00571B66"/>
    <w:pPr>
      <w:spacing w:before="120"/>
    </w:pPr>
    <w:rPr>
      <w:caps/>
    </w:rPr>
  </w:style>
  <w:style w:type="paragraph" w:styleId="ab">
    <w:name w:val="List Paragraph"/>
    <w:basedOn w:val="a"/>
    <w:uiPriority w:val="34"/>
    <w:qFormat/>
    <w:rsid w:val="00D6011D"/>
    <w:pPr>
      <w:ind w:left="720"/>
      <w:contextualSpacing/>
    </w:pPr>
  </w:style>
  <w:style w:type="character" w:customStyle="1" w:styleId="12">
    <w:name w:val="Стиль1 Знак"/>
    <w:basedOn w:val="10"/>
    <w:link w:val="11"/>
    <w:rsid w:val="00571B66"/>
    <w:rPr>
      <w:rFonts w:ascii="Times New Roman" w:eastAsiaTheme="majorEastAsia" w:hAnsi="Times New Roman" w:cstheme="majorBidi"/>
      <w:b/>
      <w:caps/>
      <w:spacing w:val="15"/>
      <w:sz w:val="28"/>
      <w:szCs w:val="32"/>
    </w:rPr>
  </w:style>
  <w:style w:type="paragraph" w:styleId="a0">
    <w:name w:val="Subtitle"/>
    <w:basedOn w:val="a"/>
    <w:next w:val="a"/>
    <w:link w:val="ac"/>
    <w:uiPriority w:val="11"/>
    <w:qFormat/>
    <w:rsid w:val="00F83431"/>
    <w:pPr>
      <w:numPr>
        <w:ilvl w:val="1"/>
      </w:numPr>
      <w:spacing w:before="120" w:after="280"/>
      <w:ind w:firstLine="709"/>
    </w:pPr>
    <w:rPr>
      <w:rFonts w:eastAsiaTheme="minorEastAsia"/>
      <w:b/>
      <w:spacing w:val="15"/>
    </w:rPr>
  </w:style>
  <w:style w:type="character" w:customStyle="1" w:styleId="ac">
    <w:name w:val="Подзаголовок Знак"/>
    <w:basedOn w:val="a1"/>
    <w:link w:val="a0"/>
    <w:uiPriority w:val="11"/>
    <w:rsid w:val="00F83431"/>
    <w:rPr>
      <w:rFonts w:ascii="Times New Roman" w:eastAsiaTheme="minorEastAsia" w:hAnsi="Times New Roman"/>
      <w:b/>
      <w:spacing w:val="15"/>
      <w:sz w:val="28"/>
    </w:rPr>
  </w:style>
  <w:style w:type="paragraph" w:styleId="ad">
    <w:name w:val="No Spacing"/>
    <w:uiPriority w:val="1"/>
    <w:qFormat/>
    <w:rsid w:val="0047290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F1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15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Strong"/>
    <w:basedOn w:val="a1"/>
    <w:uiPriority w:val="22"/>
    <w:qFormat/>
    <w:rsid w:val="00B100F3"/>
    <w:rPr>
      <w:b/>
      <w:bCs/>
    </w:rPr>
  </w:style>
  <w:style w:type="table" w:styleId="af">
    <w:name w:val="Table Grid"/>
    <w:basedOn w:val="a2"/>
    <w:uiPriority w:val="59"/>
    <w:rsid w:val="001C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rsid w:val="004F6B2A"/>
    <w:rPr>
      <w:color w:val="0000FF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4F6B2A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571B66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71B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1B6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71B6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28307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1"/>
    <w:link w:val="af3"/>
    <w:uiPriority w:val="10"/>
    <w:rsid w:val="0028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4F16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VeraKasianenko/itmo_1_sem/tree/main/Algoritms/la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8%D1%81%D0%BA_%D0%B2_%D0%B3%D0%BB%D1%83%D0%B1%D0%B8%D0%BD%D1%83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1_Programmirovanie_praktika.zip\&#1055;&#1088;&#1086;&#1075;&#1088;&#1072;&#1084;&#1084;&#1080;&#1088;&#1086;&#1074;&#1072;&#1085;&#1080;&#1077;%20&#1087;&#1088;&#1072;&#1082;&#1090;&#1080;&#1082;&#1072;\&#1064;&#1072;&#1073;&#1083;&#1086;&#1085;_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</Template>
  <TotalTime>135</TotalTime>
  <Pages>9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Касьяненко Вера Михайловна</cp:lastModifiedBy>
  <cp:revision>68</cp:revision>
  <cp:lastPrinted>2022-12-08T13:04:00Z</cp:lastPrinted>
  <dcterms:created xsi:type="dcterms:W3CDTF">2022-12-08T10:50:00Z</dcterms:created>
  <dcterms:modified xsi:type="dcterms:W3CDTF">2022-12-08T13:04:00Z</dcterms:modified>
</cp:coreProperties>
</file>